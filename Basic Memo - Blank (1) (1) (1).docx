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028441C8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F81735">
              <w:rPr>
                <w:color w:val="28606E" w:themeColor="accent6" w:themeShade="80"/>
              </w:rPr>
              <w:t xml:space="preserve"> </w:t>
            </w:r>
            <w:r w:rsidR="001E220B">
              <w:rPr>
                <w:color w:val="28606E" w:themeColor="accent6" w:themeShade="80"/>
              </w:rPr>
              <w:t>14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6836A3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37DD6611" w:rsidR="00756B5A" w:rsidRDefault="006836A3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FD566A">
        <w:t xml:space="preserve">IT Director </w:t>
      </w:r>
    </w:p>
    <w:p w14:paraId="09E4A815" w14:textId="24BC1813" w:rsidR="00756B5A" w:rsidRDefault="006836A3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F81735">
        <w:t xml:space="preserve">Team </w:t>
      </w:r>
      <w:r w:rsidR="001E220B">
        <w:t>14</w:t>
      </w:r>
    </w:p>
    <w:p w14:paraId="2410E4DA" w14:textId="2E7BAAF6" w:rsidR="00756B5A" w:rsidRDefault="00F81735">
      <w:pPr>
        <w:pStyle w:val="ContactInfo"/>
      </w:pPr>
      <w:r>
        <w:t xml:space="preserve">Date: </w:t>
      </w:r>
      <w:r w:rsidR="00FD566A">
        <w:t>October 4, 2023</w:t>
      </w:r>
    </w:p>
    <w:p w14:paraId="1A2236E9" w14:textId="1A72A82D" w:rsidR="00F81735" w:rsidRDefault="00F81735">
      <w:pPr>
        <w:pStyle w:val="ContactInfo"/>
      </w:pPr>
      <w:r>
        <w:t xml:space="preserve">Subject: </w:t>
      </w:r>
      <w:r w:rsidR="00FD566A">
        <w:t xml:space="preserve">Palo Alto DOS </w:t>
      </w:r>
    </w:p>
    <w:p w14:paraId="04B8DE7F" w14:textId="7220A926" w:rsidR="00F81735" w:rsidRPr="00FC2DB4" w:rsidRDefault="00FD566A">
      <w:pPr>
        <w:rPr>
          <w:sz w:val="22"/>
          <w:szCs w:val="22"/>
        </w:rPr>
      </w:pPr>
      <w:r w:rsidRPr="00FC2DB4">
        <w:rPr>
          <w:sz w:val="22"/>
          <w:szCs w:val="22"/>
        </w:rPr>
        <w:t xml:space="preserve">In response to the CEO’s Concerns, we have </w:t>
      </w:r>
      <w:r w:rsidR="00FC2DB4">
        <w:rPr>
          <w:sz w:val="22"/>
          <w:szCs w:val="22"/>
        </w:rPr>
        <w:t>d</w:t>
      </w:r>
      <w:r w:rsidRPr="00FC2DB4">
        <w:rPr>
          <w:sz w:val="22"/>
          <w:szCs w:val="22"/>
        </w:rPr>
        <w:t xml:space="preserve">efined a DoS Protection Policy with zone protection on the EXTERNAL Zone. </w:t>
      </w:r>
      <w:r w:rsidR="00FC2DB4" w:rsidRPr="00FC2DB4">
        <w:rPr>
          <w:sz w:val="22"/>
          <w:szCs w:val="22"/>
        </w:rPr>
        <w:t xml:space="preserve">With in the Dos Protection Profile. we have set up SYN flood and UDP flood Protection. </w:t>
      </w:r>
    </w:p>
    <w:p w14:paraId="0DEC0DDC" w14:textId="47638EED" w:rsidR="00F81735" w:rsidRDefault="00FD566A">
      <w:r>
        <w:t xml:space="preserve">Image 1: Policy Configuration. </w:t>
      </w:r>
      <w:r w:rsidRPr="00FD566A">
        <w:drawing>
          <wp:inline distT="0" distB="0" distL="0" distR="0" wp14:anchorId="737CF562" wp14:editId="376239D3">
            <wp:extent cx="6459021" cy="647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630" cy="64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B301" w14:textId="6844442A" w:rsidR="00FD566A" w:rsidRDefault="00F81735">
      <w:r>
        <w:t xml:space="preserve">Image </w:t>
      </w:r>
      <w:r w:rsidR="00FD566A">
        <w:t>2: Policy Configuration Continued.</w:t>
      </w:r>
      <w:r w:rsidR="00FD566A" w:rsidRPr="00FD566A">
        <w:drawing>
          <wp:inline distT="0" distB="0" distL="0" distR="0" wp14:anchorId="7C9CBDA8" wp14:editId="2DAC40C5">
            <wp:extent cx="6477614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963" cy="7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0330" w14:textId="67877FA7" w:rsidR="008678F9" w:rsidRDefault="00FD566A">
      <w:r>
        <w:t>Image 3: DoS Protection Profile.</w:t>
      </w:r>
      <w:r>
        <w:rPr>
          <w:noProof/>
        </w:rPr>
        <w:drawing>
          <wp:inline distT="0" distB="0" distL="0" distR="0" wp14:anchorId="202876AA" wp14:editId="2D63BACA">
            <wp:extent cx="6515100" cy="973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59" cy="984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142ABB" w14:textId="6932E10D" w:rsidR="00FC2DB4" w:rsidRPr="00FC2DB4" w:rsidRDefault="00FC2DB4">
      <w:pPr>
        <w:rPr>
          <w:sz w:val="22"/>
          <w:szCs w:val="22"/>
        </w:rPr>
      </w:pPr>
      <w:r w:rsidRPr="00FC2DB4">
        <w:rPr>
          <w:sz w:val="22"/>
          <w:szCs w:val="22"/>
        </w:rPr>
        <w:t xml:space="preserve">Thank you, </w:t>
      </w:r>
    </w:p>
    <w:p w14:paraId="5FF0AAAE" w14:textId="0F23DAD5" w:rsidR="00FC2DB4" w:rsidRPr="00D138F2" w:rsidRDefault="00FC2DB4">
      <w:r>
        <w:t xml:space="preserve">Team 14 </w:t>
      </w:r>
    </w:p>
    <w:sectPr w:rsidR="00FC2DB4" w:rsidRPr="00D138F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A77CB" w14:textId="77777777" w:rsidR="006836A3" w:rsidRDefault="006836A3">
      <w:pPr>
        <w:spacing w:after="0" w:line="240" w:lineRule="auto"/>
      </w:pPr>
      <w:r>
        <w:separator/>
      </w:r>
    </w:p>
  </w:endnote>
  <w:endnote w:type="continuationSeparator" w:id="0">
    <w:p w14:paraId="56E6D494" w14:textId="77777777" w:rsidR="006836A3" w:rsidRDefault="0068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829F" w14:textId="58754535" w:rsidR="00756B5A" w:rsidRPr="00347EC1" w:rsidRDefault="008678F9" w:rsidP="00347EC1">
    <w:pPr>
      <w:pStyle w:val="Footer"/>
    </w:pPr>
    <w:r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D69E7" w14:textId="77777777" w:rsidR="006836A3" w:rsidRDefault="006836A3">
      <w:pPr>
        <w:spacing w:after="0" w:line="240" w:lineRule="auto"/>
      </w:pPr>
      <w:r>
        <w:separator/>
      </w:r>
    </w:p>
  </w:footnote>
  <w:footnote w:type="continuationSeparator" w:id="0">
    <w:p w14:paraId="5A4413D3" w14:textId="77777777" w:rsidR="006836A3" w:rsidRDefault="00683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18649C"/>
    <w:rsid w:val="001E220B"/>
    <w:rsid w:val="00347EC1"/>
    <w:rsid w:val="003D385B"/>
    <w:rsid w:val="00671352"/>
    <w:rsid w:val="006836A3"/>
    <w:rsid w:val="006B4BCF"/>
    <w:rsid w:val="00756B5A"/>
    <w:rsid w:val="007A7AE2"/>
    <w:rsid w:val="007B6842"/>
    <w:rsid w:val="008678F9"/>
    <w:rsid w:val="008F37D1"/>
    <w:rsid w:val="00952DCA"/>
    <w:rsid w:val="00A12B47"/>
    <w:rsid w:val="00A61DF0"/>
    <w:rsid w:val="00A72749"/>
    <w:rsid w:val="00D138F2"/>
    <w:rsid w:val="00F013E0"/>
    <w:rsid w:val="00F81735"/>
    <w:rsid w:val="00FA5005"/>
    <w:rsid w:val="00FA5BD7"/>
    <w:rsid w:val="00FC2DB4"/>
    <w:rsid w:val="00F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FD5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5908FA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5908FA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5908FA" w:rsidRDefault="00B36131">
          <w:pPr>
            <w:pStyle w:val="7881998550654E4890883E68916D9B4C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460E6C"/>
    <w:rsid w:val="005908FA"/>
    <w:rsid w:val="00757F7E"/>
    <w:rsid w:val="00A10353"/>
    <w:rsid w:val="00B3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7881998550654E4890883E68916D9B4C">
    <w:name w:val="7881998550654E4890883E68916D9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17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Max Makarov</cp:lastModifiedBy>
  <cp:revision>5</cp:revision>
  <cp:lastPrinted>2023-10-06T00:32:00Z</cp:lastPrinted>
  <dcterms:created xsi:type="dcterms:W3CDTF">2023-01-19T23:53:00Z</dcterms:created>
  <dcterms:modified xsi:type="dcterms:W3CDTF">2023-10-06T00:34:00Z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