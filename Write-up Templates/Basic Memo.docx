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CE06C38" w:rsidP="034E470C" w:rsidRDefault="4CE06C38" w14:paraId="321B9FFC" w14:textId="1CF0A135">
      <w:pPr>
        <w:pStyle w:val="CompanyName"/>
        <w:rPr>
          <w:color w:val="28606E" w:themeColor="accent6" w:themeTint="FF" w:themeShade="80"/>
        </w:rPr>
      </w:pPr>
      <w:r w:rsidRPr="034E470C" w:rsidR="4CE06C38">
        <w:rPr>
          <w:color w:val="28606E" w:themeColor="accent6" w:themeTint="FF" w:themeShade="80"/>
        </w:rPr>
        <w:t>Team #</w:t>
      </w:r>
    </w:p>
    <w:p w:rsidR="00756B5A" w:rsidRDefault="003E5EFE" w14:paraId="2BB11343" w14:textId="77777777">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rsidR="00756B5A" w:rsidRDefault="003E5EFE" w14:paraId="433CADCF" w14:textId="6C13C1ED">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rsidR="00756B5A" w:rsidRDefault="003E5EFE" w14:paraId="09E4A815" w14:textId="4C4E7B9C">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F25C0C">
        <w:t>#</w:t>
      </w:r>
    </w:p>
    <w:p w:rsidR="00756B5A" w:rsidRDefault="00F81735" w14:paraId="2410E4DA" w14:textId="216F46F5">
      <w:pPr>
        <w:pStyle w:val="ContactInfo"/>
      </w:pPr>
      <w:r>
        <w:t xml:space="preserve">Date: </w:t>
      </w:r>
      <w:r w:rsidR="00F25C0C">
        <w:t xml:space="preserve">March </w:t>
      </w:r>
      <w:r w:rsidR="00914691">
        <w:t>17, 2023</w:t>
      </w:r>
    </w:p>
    <w:p w:rsidR="00F81735" w:rsidRDefault="00F81735" w14:paraId="1A2236E9" w14:textId="75B44087">
      <w:pPr>
        <w:pStyle w:val="ContactInfo"/>
      </w:pPr>
      <w:r>
        <w:t>Subject: Inject Name</w:t>
      </w:r>
    </w:p>
    <w:p w:rsidR="00F81735" w:rsidRDefault="00F81735" w14:paraId="04B8DE7F" w14:textId="77777777">
      <w:r>
        <w:t xml:space="preserve">Restate the request using the language on the inject. Explain how you accomplished the task or how you attempted it and what further steps you would take if you had more time to complete it. </w:t>
      </w:r>
    </w:p>
    <w:p w:rsidR="00F81735" w:rsidRDefault="00F81735" w14:paraId="516D1062" w14:textId="5D572A10">
      <w:r>
        <w:t xml:space="preserve">Label images and tables with a brief description and format so that they are easy to read and professional to look at. </w:t>
      </w:r>
    </w:p>
    <w:p w:rsidR="00F81735" w:rsidRDefault="00F81735" w14:paraId="0DEC0DDC" w14:textId="77777777">
      <w:r>
        <w:t>Table 1: description</w:t>
      </w:r>
    </w:p>
    <w:p w:rsidRPr="00D138F2" w:rsidR="008678F9" w:rsidRDefault="00F81735" w14:paraId="60F80330" w14:textId="46C3F8CD">
      <w:r>
        <w:t>Image 1: description</w:t>
      </w:r>
      <w:r w:rsidR="00D138F2">
        <w:t xml:space="preserve"> </w:t>
      </w:r>
    </w:p>
    <w:sectPr w:rsidRPr="00D138F2" w:rsidR="008678F9">
      <w:headerReference w:type="default" r:id="rId7"/>
      <w:footerReference w:type="default" r:id="rId8"/>
      <w:headerReference w:type="first" r:id="rId9"/>
      <w:footerReference w:type="first" r:id="rId10"/>
      <w:pgSz w:w="12240" w:h="15840" w:orient="portrait"/>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2B47" w:rsidRDefault="00A12B47" w14:paraId="37733D43" w14:textId="77777777">
      <w:pPr>
        <w:spacing w:after="0" w:line="240" w:lineRule="auto"/>
      </w:pPr>
      <w:r>
        <w:separator/>
      </w:r>
    </w:p>
  </w:endnote>
  <w:endnote w:type="continuationSeparator" w:id="0">
    <w:p w:rsidR="00A12B47" w:rsidRDefault="00A12B47" w14:paraId="766A8A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2093849289"/>
      <w:docPartObj>
        <w:docPartGallery w:val="Page Numbers (Bottom of Page)"/>
        <w:docPartUnique/>
      </w:docPartObj>
    </w:sdtPr>
    <w:sdtEndPr>
      <w:rPr>
        <w:noProof/>
      </w:rPr>
    </w:sdtEndPr>
    <w:sdtContent>
      <w:p w:rsidR="00756B5A" w:rsidRDefault="008678F9" w14:paraId="4B96661A" w14:textId="77777777">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Line design element" o:spid="_x0000_s1026" strokecolor="#ccc [3214]" strokeweight="1pt" from="54pt,10in" to="450pt,10in" w14:anchorId="54EDF2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347EC1" w:rsidR="00756B5A" w:rsidP="00347EC1" w:rsidRDefault="008678F9" w14:paraId="7ED5829F" w14:textId="58754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2B47" w:rsidRDefault="00A12B47" w14:paraId="6E1C345D" w14:textId="77777777">
      <w:pPr>
        <w:spacing w:after="0" w:line="240" w:lineRule="auto"/>
      </w:pPr>
      <w:r>
        <w:separator/>
      </w:r>
    </w:p>
  </w:footnote>
  <w:footnote w:type="continuationSeparator" w:id="0">
    <w:p w:rsidR="00A12B47" w:rsidRDefault="00A12B47" w14:paraId="01ABB48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56B5A" w:rsidRDefault="008678F9" w14:paraId="63503CD6" w14:textId="77777777">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id="Straight Connector 1"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alt="Line design element" o:spid="_x0000_s1026" strokecolor="#333 [3215]" strokeweight="7.5pt" from="0,0" to="7in,0" w14:anchorId="0356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56B5A" w:rsidRDefault="008678F9" w14:paraId="67222FC1" w14:textId="77777777">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id="Straight Connector 8"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alt="Line design element" o:spid="_x0000_s1026" strokecolor="#333 [3215]" strokeweight="7.5pt" from="0,0" to="7in,0" w14:anchorId="7C238D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hint="default" w:ascii="Symbol" w:hAnsi="Symbol"/>
      </w:rPr>
    </w:lvl>
  </w:abstractNum>
  <w:num w:numId="1" w16cid:durableId="395786678">
    <w:abstractNumId w:val="9"/>
  </w:num>
  <w:num w:numId="2" w16cid:durableId="629476426">
    <w:abstractNumId w:val="7"/>
  </w:num>
  <w:num w:numId="3" w16cid:durableId="1957326761">
    <w:abstractNumId w:val="6"/>
  </w:num>
  <w:num w:numId="4" w16cid:durableId="988170737">
    <w:abstractNumId w:val="5"/>
  </w:num>
  <w:num w:numId="5" w16cid:durableId="1954289286">
    <w:abstractNumId w:val="4"/>
  </w:num>
  <w:num w:numId="6" w16cid:durableId="1045714618">
    <w:abstractNumId w:val="8"/>
  </w:num>
  <w:num w:numId="7" w16cid:durableId="2002804014">
    <w:abstractNumId w:val="3"/>
  </w:num>
  <w:num w:numId="8" w16cid:durableId="2143842627">
    <w:abstractNumId w:val="2"/>
  </w:num>
  <w:num w:numId="9" w16cid:durableId="930237280">
    <w:abstractNumId w:val="1"/>
  </w:num>
  <w:num w:numId="10" w16cid:durableId="3908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revisionView w:inkAnnotations="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649C"/>
    <w:rsid w:val="001E220B"/>
    <w:rsid w:val="00347EC1"/>
    <w:rsid w:val="003D385B"/>
    <w:rsid w:val="003E5EFE"/>
    <w:rsid w:val="00671352"/>
    <w:rsid w:val="006B4BCF"/>
    <w:rsid w:val="00756B5A"/>
    <w:rsid w:val="007A7AE2"/>
    <w:rsid w:val="007B6842"/>
    <w:rsid w:val="008678F9"/>
    <w:rsid w:val="008F37D1"/>
    <w:rsid w:val="00914691"/>
    <w:rsid w:val="00952DCA"/>
    <w:rsid w:val="00A12B47"/>
    <w:rsid w:val="00A61DF0"/>
    <w:rsid w:val="00A72749"/>
    <w:rsid w:val="00B36131"/>
    <w:rsid w:val="00D138F2"/>
    <w:rsid w:val="00F013E0"/>
    <w:rsid w:val="00F25C0C"/>
    <w:rsid w:val="00F81735"/>
    <w:rsid w:val="00FA5005"/>
    <w:rsid w:val="00FA5BD7"/>
    <w:rsid w:val="02D672F6"/>
    <w:rsid w:val="034E470C"/>
    <w:rsid w:val="4CE06C38"/>
    <w:rsid w:val="4D245513"/>
    <w:rsid w:val="56CE8C43"/>
    <w:rsid w:val="5AD06D1C"/>
    <w:rsid w:val="794FA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uiPriority="4" w:semiHidden="1" w:unhideWhenUsed="1" w:qFormat="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hAnsiTheme="majorHAnsi" w:eastAsiaTheme="majorEastAsia"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hAnsiTheme="majorHAnsi" w:eastAsiaTheme="majorEastAsia"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hAnsiTheme="majorHAnsi" w:eastAsiaTheme="majorEastAsia"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hAnsiTheme="majorHAnsi" w:eastAsiaTheme="majorEastAsia"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styleId="ContactInfo" w:customStyle="1">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styleId="DateChar" w:customStyle="1">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styleId="SalutationChar" w:customStyle="1">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styleId="ClosingChar" w:customStyle="1">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styleId="CompanyName" w:customStyle="1">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styleId="HeaderChar" w:customStyle="1">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styleId="FooterChar" w:customStyle="1">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styleId="SignatureChar" w:customStyle="1">
    <w:name w:val="Signature Char"/>
    <w:basedOn w:val="DefaultParagraphFont"/>
    <w:link w:val="Signature"/>
    <w:uiPriority w:val="6"/>
    <w:semiHidden/>
  </w:style>
  <w:style w:type="character" w:styleId="Heading1Char" w:customStyle="1">
    <w:name w:val="Heading 1 Char"/>
    <w:basedOn w:val="DefaultParagraphFont"/>
    <w:link w:val="Heading1"/>
    <w:uiPriority w:val="9"/>
    <w:rPr>
      <w:rFonts w:asciiTheme="majorHAnsi" w:hAnsiTheme="majorHAnsi" w:eastAsiaTheme="majorEastAsia" w:cstheme="majorBidi"/>
      <w:color w:val="333333" w:themeColor="text2"/>
      <w:sz w:val="48"/>
      <w:szCs w:val="32"/>
    </w:rPr>
  </w:style>
  <w:style w:type="character" w:styleId="Heading2Char" w:customStyle="1">
    <w:name w:val="Heading 2 Char"/>
    <w:basedOn w:val="DefaultParagraphFont"/>
    <w:link w:val="Heading2"/>
    <w:uiPriority w:val="9"/>
    <w:rPr>
      <w:rFonts w:cstheme="majorBidi"/>
      <w:color w:val="333333" w:themeColor="text2"/>
      <w:sz w:val="32"/>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B42C1A" w:themeColor="accent1" w:themeShade="BF"/>
      <w:sz w:val="32"/>
    </w:rPr>
  </w:style>
  <w:style w:type="character" w:styleId="Heading4Char" w:customStyle="1">
    <w:name w:val="Heading 4 Char"/>
    <w:basedOn w:val="DefaultParagraphFont"/>
    <w:link w:val="Heading4"/>
    <w:uiPriority w:val="9"/>
    <w:semiHidden/>
    <w:rPr>
      <w:rFonts w:cstheme="majorBidi"/>
      <w:iCs/>
      <w:color w:val="595959" w:themeColor="text1" w:themeTint="A6"/>
      <w:sz w:val="32"/>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b/>
      <w:color w:val="333333" w:themeColor="text2"/>
      <w:sz w:val="28"/>
    </w:rPr>
  </w:style>
  <w:style w:type="character" w:styleId="Heading6Char" w:customStyle="1">
    <w:name w:val="Heading 6 Char"/>
    <w:basedOn w:val="DefaultParagraphFont"/>
    <w:link w:val="Heading6"/>
    <w:uiPriority w:val="9"/>
    <w:semiHidden/>
    <w:rPr>
      <w:rFonts w:cstheme="majorBidi"/>
      <w:color w:val="B42C1A" w:themeColor="accent1" w:themeShade="BF"/>
      <w:sz w:val="28"/>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iCs/>
      <w:color w:val="333333" w:themeColor="text2"/>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color="B42C1A" w:themeColor="accent1" w:themeShade="BF" w:sz="4" w:space="10"/>
        <w:bottom w:val="single" w:color="B42C1A" w:themeColor="accent1" w:themeShade="BF" w:sz="4" w:space="10"/>
      </w:pBdr>
      <w:spacing w:before="360" w:after="360"/>
    </w:pPr>
    <w:rPr>
      <w:i/>
      <w:iCs/>
      <w:color w:val="B42C1A" w:themeColor="accent1" w:themeShade="BF"/>
    </w:rPr>
  </w:style>
  <w:style w:type="character" w:styleId="IntenseQuoteChar" w:customStyle="1">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color="B42C1A" w:themeColor="accent1" w:themeShade="BF" w:sz="2" w:space="10"/>
        <w:left w:val="single" w:color="B42C1A" w:themeColor="accent1" w:themeShade="BF" w:sz="2" w:space="10"/>
        <w:bottom w:val="single" w:color="B42C1A" w:themeColor="accent1" w:themeShade="BF" w:sz="2" w:space="10"/>
        <w:right w:val="single" w:color="B42C1A" w:themeColor="accent1" w:themeShade="BF" w:sz="2" w:space="10"/>
      </w:pBdr>
      <w:ind w:left="1152" w:right="1152"/>
    </w:pPr>
    <w:rPr>
      <w:i/>
      <w:iCs/>
      <w:color w:val="B42C1A" w:themeColor="accent1" w:themeShade="BF"/>
    </w:rPr>
  </w:style>
  <w:style w:type="character" w:styleId="UnresolvedMention1" w:customStyle="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60E6C"/>
    <w:rsid w:val="005908FA"/>
    <w:rsid w:val="00A10353"/>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Company%20memo.dotx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Brooke Wieder</dc:creator>
  <keywords/>
  <dc:description/>
  <lastModifiedBy>Jacob Motley</lastModifiedBy>
  <revision>5</revision>
  <dcterms:created xsi:type="dcterms:W3CDTF">2023-03-11T00:54:00.0000000Z</dcterms:created>
  <dcterms:modified xsi:type="dcterms:W3CDTF">2023-03-11T01:10:32.7908513Z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